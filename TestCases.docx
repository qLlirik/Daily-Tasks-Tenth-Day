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386097" w:rsidRDefault="002F55A9" w:rsidP="00386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860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TenthDay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7A3A06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1.0v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Дунаев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386097" w:rsidP="00EC2DD3">
            <w:pPr>
              <w:spacing w:after="0" w:line="240" w:lineRule="auto"/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13</w:t>
            </w:r>
            <w:r w:rsidR="001D4D2D"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.02.2018</w:t>
            </w:r>
          </w:p>
        </w:tc>
      </w:tr>
    </w:tbl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</w:p>
        </w:tc>
      </w:tr>
      <w:tr w:rsidR="002F55A9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F55A9" w:rsidRPr="0038609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E543D" w:rsidRDefault="002F55A9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Добавления нового </w:t>
            </w:r>
            <w:r w:rsidR="003860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общежития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введение 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некорректных данных</w:t>
            </w:r>
          </w:p>
        </w:tc>
      </w:tr>
      <w:tr w:rsidR="00F87FD0" w:rsidRPr="0038609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мо, чтобы вывелось сообщение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F87FD0" w:rsidRPr="0038609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:rsidR="00386097" w:rsidRDefault="001D4D2D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«</w:t>
            </w:r>
            <w:r w:rsidR="003860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Добавить общежитие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».</w:t>
            </w:r>
          </w:p>
          <w:p w:rsidR="00224574" w:rsidRPr="007A3A06" w:rsidRDefault="00386097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.Нажать «Добавить»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не вводя ничего в поля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D4D2D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7A3A06" w:rsidRPr="007A3A06" w:rsidRDefault="007A3A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38609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F87FD0" w:rsidRPr="0038609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38609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43F60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725039" w:rsidRDefault="00725039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673997" w:rsidRDefault="00673997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Pr="00A43F60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67399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0E543D" w:rsidRDefault="00224574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860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Добавления новой комнаты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введение некорректных данных</w:t>
            </w: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вывелось сообщение с просьбой о вводе корректных данных</w:t>
            </w: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 w:rsidR="003860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любую запись(общежитие) из таблицы и нажать по нему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</w:t>
            </w:r>
            <w:r w:rsidR="003860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Добавление комнат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224574" w:rsidRDefault="00386097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4.Ввести в поля, предназначенные для чисел, символы</w:t>
            </w:r>
          </w:p>
          <w:p w:rsidR="00224574" w:rsidRPr="007A3A06" w:rsidRDefault="00224574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 w:rsidR="003860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«Добавить»</w:t>
            </w:r>
          </w:p>
        </w:tc>
      </w:tr>
      <w:tr w:rsidR="00224574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с просьбой о вводе корректных данных</w:t>
            </w: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с просьбой о вводе корректных данных</w:t>
            </w:r>
          </w:p>
        </w:tc>
      </w:tr>
      <w:tr w:rsidR="00224574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224574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EC2DD3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224574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A43F60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A43F60" w:rsidRDefault="002F55A9" w:rsidP="002F55A9">
      <w:pPr>
        <w:rPr>
          <w:lang w:val="ru-RU"/>
        </w:rPr>
      </w:pPr>
    </w:p>
    <w:p w:rsidR="00725039" w:rsidRPr="00A43F60" w:rsidRDefault="00725039">
      <w:pPr>
        <w:rPr>
          <w:lang w:val="ru-RU"/>
        </w:rPr>
      </w:pPr>
      <w:r w:rsidRPr="00A43F60">
        <w:rPr>
          <w:lang w:val="ru-RU"/>
        </w:rPr>
        <w:br w:type="page"/>
      </w:r>
    </w:p>
    <w:p w:rsidR="002F55A9" w:rsidRPr="00A43F60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A43F60">
        <w:rPr>
          <w:lang w:val="ru-RU"/>
        </w:rPr>
        <w:t xml:space="preserve"> </w:t>
      </w:r>
      <w:r>
        <w:t>case</w:t>
      </w:r>
      <w:r w:rsidRPr="00A43F60">
        <w:rPr>
          <w:lang w:val="ru-RU"/>
        </w:rPr>
        <w:t xml:space="preserve">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A43F60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0E543D" w:rsidRDefault="00224574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3860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Импорта комнат на импорт без пути к файлу</w:t>
            </w: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вывелось сообщение с просьбой о вводе корректных данных</w:t>
            </w: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386097" w:rsidRDefault="00386097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2.Выбрать любую запись(общежитие) из таблицы и нажать по нему</w:t>
            </w:r>
          </w:p>
          <w:p w:rsidR="00386097" w:rsidRDefault="00386097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«Добавление комнат»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4.Нажать «</w:t>
            </w:r>
            <w:r w:rsidR="003860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Импорт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224574" w:rsidRPr="007A3A06" w:rsidRDefault="00386097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5.Н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 вводя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ничего в поле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нажать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Импорт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24574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с просьбой о вводе корректных данных</w:t>
            </w: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с просьбой о вводе корректных данных</w:t>
            </w:r>
          </w:p>
        </w:tc>
      </w:tr>
      <w:tr w:rsidR="00224574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224574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EC2DD3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224574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A43F60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872381" w:rsidRDefault="002F55A9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0E543D" w:rsidRPr="00872381" w:rsidRDefault="000E543D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8F6D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386097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86097" w:rsidRPr="00F87FD0" w:rsidRDefault="00386097" w:rsidP="0038609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86097" w:rsidRPr="000E543D" w:rsidRDefault="00386097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Заселения жильцов на введение некорректных данных</w:t>
            </w:r>
          </w:p>
        </w:tc>
      </w:tr>
      <w:tr w:rsidR="00386097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86097" w:rsidRPr="00F87FD0" w:rsidRDefault="00386097" w:rsidP="0038609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86097" w:rsidRPr="007A3A06" w:rsidRDefault="00386097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вывелось сообщение с просьбой о вводе корректных данных</w:t>
            </w:r>
          </w:p>
        </w:tc>
      </w:tr>
      <w:tr w:rsidR="00386097" w:rsidRPr="002245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86097" w:rsidRPr="00F87FD0" w:rsidRDefault="00386097" w:rsidP="0038609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86097" w:rsidRDefault="00386097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386097" w:rsidRDefault="00386097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2.Выбрать любую запись(общежитие) из таблицы и нажать по нему</w:t>
            </w:r>
          </w:p>
          <w:p w:rsidR="00386097" w:rsidRDefault="00386097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«Заселение жильцов»</w:t>
            </w:r>
          </w:p>
          <w:p w:rsidR="00386097" w:rsidRDefault="00386097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4.Ввести в поля, предназначенные для чисел, символы</w:t>
            </w:r>
          </w:p>
          <w:p w:rsidR="00386097" w:rsidRPr="007A3A06" w:rsidRDefault="00386097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5.Нажать «Добавить»</w:t>
            </w:r>
          </w:p>
        </w:tc>
      </w:tr>
      <w:tr w:rsidR="00224574" w:rsidRPr="00BD5B5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с просьбой о вводе корректных данных</w:t>
            </w: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с просьбой о вводе корректных данных</w:t>
            </w:r>
          </w:p>
        </w:tc>
      </w:tr>
      <w:tr w:rsidR="00224574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224574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EC2DD3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224574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A43F60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224574" w:rsidRDefault="002F55A9" w:rsidP="002F55A9">
      <w:pPr>
        <w:rPr>
          <w:lang w:val="ru-RU"/>
        </w:rPr>
      </w:pPr>
    </w:p>
    <w:p w:rsidR="00725039" w:rsidRPr="00224574" w:rsidRDefault="00725039">
      <w:pPr>
        <w:rPr>
          <w:lang w:val="ru-RU"/>
        </w:rPr>
      </w:pPr>
      <w:r w:rsidRPr="00224574">
        <w:rPr>
          <w:lang w:val="ru-RU"/>
        </w:rP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0E543D" w:rsidRDefault="00224574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3860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Добавления нового жильца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введение некорректных данных</w:t>
            </w: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вывелось сообщение с просьбой о вводе корректных данных</w:t>
            </w: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86097" w:rsidRDefault="00224574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860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386097" w:rsidRDefault="00386097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2.Выбрать любую запись(общежитие) из таблицы и нажать по нему</w:t>
            </w:r>
          </w:p>
          <w:p w:rsidR="00386097" w:rsidRDefault="00386097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«Заселение жильцов»</w:t>
            </w:r>
          </w:p>
          <w:p w:rsidR="00386097" w:rsidRDefault="00386097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«Добавить нового жильца»</w:t>
            </w:r>
          </w:p>
          <w:p w:rsidR="00224574" w:rsidRPr="007A3A06" w:rsidRDefault="00386097" w:rsidP="003860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вводя ничего в поля н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ажать «Добавить»</w:t>
            </w:r>
          </w:p>
        </w:tc>
      </w:tr>
      <w:tr w:rsidR="00224574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bookmarkStart w:id="0" w:name="_GoBack"/>
            <w:bookmarkEnd w:id="0"/>
          </w:p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с просьбой о вводе корректных данных</w:t>
            </w: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с просьбой о вводе корректных данных</w:t>
            </w:r>
          </w:p>
        </w:tc>
      </w:tr>
      <w:tr w:rsidR="00224574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224574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EC2DD3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224574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24574" w:rsidRPr="003860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A43F60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684005" w:rsidRDefault="002F55A9" w:rsidP="002F55A9">
      <w:pPr>
        <w:rPr>
          <w:lang w:val="ru-RU"/>
        </w:rPr>
      </w:pPr>
    </w:p>
    <w:p w:rsidR="00C6472C" w:rsidRPr="00684005" w:rsidRDefault="00C6472C" w:rsidP="00725039">
      <w:pPr>
        <w:rPr>
          <w:lang w:val="ru-RU"/>
        </w:rPr>
      </w:pPr>
    </w:p>
    <w:sectPr w:rsidR="00C6472C" w:rsidRPr="00684005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A35" w:rsidRDefault="00162A35" w:rsidP="00041C18">
      <w:pPr>
        <w:spacing w:after="0" w:line="240" w:lineRule="auto"/>
      </w:pPr>
      <w:r>
        <w:separator/>
      </w:r>
    </w:p>
  </w:endnote>
  <w:endnote w:type="continuationSeparator" w:id="0">
    <w:p w:rsidR="00162A35" w:rsidRDefault="00162A35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A35" w:rsidRDefault="00162A35" w:rsidP="00041C18">
      <w:pPr>
        <w:spacing w:after="0" w:line="240" w:lineRule="auto"/>
      </w:pPr>
      <w:r>
        <w:separator/>
      </w:r>
    </w:p>
  </w:footnote>
  <w:footnote w:type="continuationSeparator" w:id="0">
    <w:p w:rsidR="00162A35" w:rsidRDefault="00162A35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50FE9"/>
    <w:multiLevelType w:val="hybridMultilevel"/>
    <w:tmpl w:val="49A0D80E"/>
    <w:lvl w:ilvl="0" w:tplc="79B0F3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06"/>
    <w:rsid w:val="00041C18"/>
    <w:rsid w:val="000E543D"/>
    <w:rsid w:val="0013102A"/>
    <w:rsid w:val="00162A35"/>
    <w:rsid w:val="001665FE"/>
    <w:rsid w:val="00190192"/>
    <w:rsid w:val="001D4D2D"/>
    <w:rsid w:val="00224574"/>
    <w:rsid w:val="002259C8"/>
    <w:rsid w:val="00236BD1"/>
    <w:rsid w:val="002F55A9"/>
    <w:rsid w:val="00302A18"/>
    <w:rsid w:val="00357B93"/>
    <w:rsid w:val="00386097"/>
    <w:rsid w:val="00582FA7"/>
    <w:rsid w:val="00624004"/>
    <w:rsid w:val="00671BBF"/>
    <w:rsid w:val="00673997"/>
    <w:rsid w:val="00684005"/>
    <w:rsid w:val="00725039"/>
    <w:rsid w:val="00785FF6"/>
    <w:rsid w:val="007A3A06"/>
    <w:rsid w:val="00872381"/>
    <w:rsid w:val="008F5906"/>
    <w:rsid w:val="008F6D6D"/>
    <w:rsid w:val="00955E36"/>
    <w:rsid w:val="00973A77"/>
    <w:rsid w:val="00974FFE"/>
    <w:rsid w:val="009F3774"/>
    <w:rsid w:val="00A20E81"/>
    <w:rsid w:val="00A43F60"/>
    <w:rsid w:val="00BD5B5A"/>
    <w:rsid w:val="00C467B8"/>
    <w:rsid w:val="00C6472C"/>
    <w:rsid w:val="00CB12E7"/>
    <w:rsid w:val="00EA79EC"/>
    <w:rsid w:val="00EC2DD3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8F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R\Desktop\&#1063;&#1077;&#1084;&#1087;&#1080;&#1086;&#1085;&#1072;&#1090;_&#1044;&#1091;&#1085;&#1072;&#1077;&#1074;2\test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testcase.dotx</Template>
  <TotalTime>0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2018-02-01T16:20:00Z</dcterms:created>
  <dcterms:modified xsi:type="dcterms:W3CDTF">2018-02-13T12:15:00Z</dcterms:modified>
</cp:coreProperties>
</file>